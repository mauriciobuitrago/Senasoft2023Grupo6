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E28" w14:textId="41BEDE4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1547A21A6F4E4B37AB33517CD037EA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06244">
            <w:t>Plan de Pruebas</w:t>
          </w:r>
        </w:sdtContent>
      </w:sdt>
    </w:p>
    <w:p w14:paraId="4DD909CD" w14:textId="4BEAD8DE" w:rsidR="00B823AA" w:rsidRPr="00AB5BA3" w:rsidRDefault="00602631" w:rsidP="00B823AA">
      <w:pPr>
        <w:pStyle w:val="Ttulo21"/>
      </w:pPr>
      <w:r>
        <w:t>Diego Alejandro Diaz- Felipe Quevedo</w:t>
      </w:r>
    </w:p>
    <w:p w14:paraId="1A59CC13" w14:textId="7986650B" w:rsidR="00E81978" w:rsidRPr="00AB5BA3" w:rsidRDefault="00602631" w:rsidP="00B823AA">
      <w:pPr>
        <w:pStyle w:val="Ttulo21"/>
      </w:pPr>
      <w:r>
        <w:t>Regional Cundinamarca</w:t>
      </w:r>
    </w:p>
    <w:p w14:paraId="743EBFE4" w14:textId="77777777" w:rsidR="00B06244" w:rsidRDefault="00B06244" w:rsidP="00B823AA">
      <w:pPr>
        <w:pStyle w:val="Ttulo21"/>
      </w:pPr>
    </w:p>
    <w:p w14:paraId="0E590CD4" w14:textId="77777777" w:rsidR="00B06244" w:rsidRDefault="00B06244" w:rsidP="00B823AA">
      <w:pPr>
        <w:pStyle w:val="Ttulo21"/>
      </w:pPr>
    </w:p>
    <w:p w14:paraId="0D4A7B81" w14:textId="77777777" w:rsidR="00B06244" w:rsidRDefault="00B06244" w:rsidP="00B823AA">
      <w:pPr>
        <w:pStyle w:val="Ttulo21"/>
      </w:pPr>
    </w:p>
    <w:p w14:paraId="6BB2DE1F" w14:textId="77777777" w:rsidR="00B06244" w:rsidRDefault="00B06244" w:rsidP="00B823AA">
      <w:pPr>
        <w:pStyle w:val="Ttulo21"/>
      </w:pPr>
    </w:p>
    <w:p w14:paraId="49655F24" w14:textId="77777777" w:rsidR="00B06244" w:rsidRDefault="00B06244" w:rsidP="00B823AA">
      <w:pPr>
        <w:pStyle w:val="Ttulo21"/>
      </w:pPr>
    </w:p>
    <w:p w14:paraId="7CBC9D30" w14:textId="77777777" w:rsidR="00B06244" w:rsidRDefault="00B06244" w:rsidP="00B823AA">
      <w:pPr>
        <w:pStyle w:val="Ttulo21"/>
      </w:pPr>
    </w:p>
    <w:p w14:paraId="4500890B" w14:textId="77777777" w:rsidR="00B06244" w:rsidRDefault="00B06244" w:rsidP="00B823AA">
      <w:pPr>
        <w:pStyle w:val="Ttulo21"/>
      </w:pPr>
    </w:p>
    <w:p w14:paraId="6253FAF6" w14:textId="77777777" w:rsidR="00B06244" w:rsidRDefault="00B06244" w:rsidP="00B823AA">
      <w:pPr>
        <w:pStyle w:val="Ttulo21"/>
      </w:pPr>
    </w:p>
    <w:p w14:paraId="18DAB064" w14:textId="77777777" w:rsidR="00B06244" w:rsidRDefault="00B06244" w:rsidP="00B823AA">
      <w:pPr>
        <w:pStyle w:val="Ttulo21"/>
      </w:pPr>
    </w:p>
    <w:p w14:paraId="5A5C568A" w14:textId="77777777" w:rsidR="00B06244" w:rsidRDefault="00B06244" w:rsidP="00B823AA">
      <w:pPr>
        <w:pStyle w:val="Ttulo21"/>
      </w:pPr>
    </w:p>
    <w:p w14:paraId="37FA780B" w14:textId="77777777" w:rsidR="00B06244" w:rsidRDefault="00B06244" w:rsidP="00B823AA">
      <w:pPr>
        <w:pStyle w:val="Ttulo21"/>
      </w:pPr>
    </w:p>
    <w:p w14:paraId="7CF2B9C1" w14:textId="77777777" w:rsidR="00B06244" w:rsidRDefault="00B06244" w:rsidP="00B823AA">
      <w:pPr>
        <w:pStyle w:val="Ttulo21"/>
      </w:pPr>
    </w:p>
    <w:sdt>
      <w:sdtPr>
        <w:id w:val="-16652332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Cs w:val="24"/>
        </w:rPr>
      </w:sdtEndPr>
      <w:sdtContent>
        <w:p w14:paraId="287DE868" w14:textId="7010C4ED" w:rsidR="006373DA" w:rsidRDefault="006373DA">
          <w:pPr>
            <w:pStyle w:val="TtuloTDC"/>
          </w:pPr>
          <w:r>
            <w:t>Tabla de contenido</w:t>
          </w:r>
        </w:p>
        <w:p w14:paraId="732B1548" w14:textId="0F2501FC" w:rsidR="00BB0EA0" w:rsidRDefault="006373DA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67792" w:history="1">
            <w:r w:rsidR="00BB0EA0" w:rsidRPr="004B16E6">
              <w:rPr>
                <w:rStyle w:val="Hipervnculo"/>
                <w:noProof/>
              </w:rPr>
              <w:t>Plan de pruebas</w:t>
            </w:r>
            <w:r w:rsidR="00BB0EA0">
              <w:rPr>
                <w:noProof/>
                <w:webHidden/>
              </w:rPr>
              <w:tab/>
            </w:r>
            <w:r w:rsidR="00BB0EA0">
              <w:rPr>
                <w:noProof/>
                <w:webHidden/>
              </w:rPr>
              <w:fldChar w:fldCharType="begin"/>
            </w:r>
            <w:r w:rsidR="00BB0EA0">
              <w:rPr>
                <w:noProof/>
                <w:webHidden/>
              </w:rPr>
              <w:instrText xml:space="preserve"> PAGEREF _Toc146667792 \h </w:instrText>
            </w:r>
            <w:r w:rsidR="00BB0EA0">
              <w:rPr>
                <w:noProof/>
                <w:webHidden/>
              </w:rPr>
            </w:r>
            <w:r w:rsidR="00BB0EA0">
              <w:rPr>
                <w:noProof/>
                <w:webHidden/>
              </w:rPr>
              <w:fldChar w:fldCharType="separate"/>
            </w:r>
            <w:r w:rsidR="00BB0EA0">
              <w:rPr>
                <w:noProof/>
                <w:webHidden/>
              </w:rPr>
              <w:t>3</w:t>
            </w:r>
            <w:r w:rsidR="00BB0EA0">
              <w:rPr>
                <w:noProof/>
                <w:webHidden/>
              </w:rPr>
              <w:fldChar w:fldCharType="end"/>
            </w:r>
          </w:hyperlink>
        </w:p>
        <w:p w14:paraId="56DC50FC" w14:textId="3A3FB71C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3" w:history="1">
            <w:r w:rsidRPr="004B16E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A7B1" w14:textId="5C8AF3BC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4" w:history="1">
            <w:r w:rsidRPr="004B16E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0A78" w14:textId="25D2F7D0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5" w:history="1">
            <w:r w:rsidRPr="004B16E6">
              <w:rPr>
                <w:rStyle w:val="Hipervnculo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6E9" w14:textId="7CC4D4F6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6" w:history="1">
            <w:r w:rsidRPr="004B16E6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271F" w14:textId="0899F24B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7" w:history="1">
            <w:r w:rsidRPr="004B16E6">
              <w:rPr>
                <w:rStyle w:val="Hipervnculo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C17A" w14:textId="774A9057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8" w:history="1">
            <w:r w:rsidRPr="004B16E6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50C4" w14:textId="07A05837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799" w:history="1">
            <w:r w:rsidRPr="004B16E6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5B53" w14:textId="772CACB6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800" w:history="1">
            <w:r w:rsidRPr="004B16E6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5D1D" w14:textId="30D7F5CC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801" w:history="1">
            <w:r w:rsidRPr="004B16E6">
              <w:rPr>
                <w:rStyle w:val="Hipervnculo"/>
                <w:noProof/>
              </w:rPr>
              <w:t>Given, When, Then,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F2D5" w14:textId="27C8A1A1" w:rsidR="00BB0EA0" w:rsidRDefault="00BB0EA0">
          <w:pPr>
            <w:pStyle w:val="TD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6667802" w:history="1">
            <w:r w:rsidRPr="004B16E6">
              <w:rPr>
                <w:rStyle w:val="Hipervnculo"/>
                <w:noProof/>
              </w:rPr>
              <w:t>Scenari</w:t>
            </w:r>
            <w:r w:rsidRPr="004B16E6">
              <w:rPr>
                <w:rStyle w:val="Hipervnculo"/>
                <w:noProof/>
              </w:rPr>
              <w:t>o</w:t>
            </w:r>
            <w:r w:rsidRPr="004B16E6">
              <w:rPr>
                <w:rStyle w:val="Hipervncul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9DD9" w14:textId="7D6DB249" w:rsidR="006373DA" w:rsidRDefault="006373DA">
          <w:r>
            <w:rPr>
              <w:b/>
              <w:bCs/>
            </w:rPr>
            <w:fldChar w:fldCharType="end"/>
          </w:r>
        </w:p>
      </w:sdtContent>
    </w:sdt>
    <w:p w14:paraId="07362A28" w14:textId="77777777" w:rsidR="00B06244" w:rsidRDefault="00B06244" w:rsidP="00B823AA">
      <w:pPr>
        <w:pStyle w:val="Ttulo21"/>
      </w:pPr>
    </w:p>
    <w:p w14:paraId="34ECD7A4" w14:textId="77777777" w:rsidR="006373DA" w:rsidRDefault="006373DA" w:rsidP="00B823AA">
      <w:pPr>
        <w:pStyle w:val="Ttulo21"/>
      </w:pPr>
    </w:p>
    <w:p w14:paraId="53A80FAD" w14:textId="77777777" w:rsidR="006373DA" w:rsidRDefault="006373DA" w:rsidP="00B823AA">
      <w:pPr>
        <w:pStyle w:val="Ttulo21"/>
      </w:pPr>
    </w:p>
    <w:p w14:paraId="2F6B06CC" w14:textId="77777777" w:rsidR="006373DA" w:rsidRDefault="006373DA" w:rsidP="00B823AA">
      <w:pPr>
        <w:pStyle w:val="Ttulo21"/>
      </w:pPr>
    </w:p>
    <w:p w14:paraId="21CAEDEC" w14:textId="77777777" w:rsidR="006373DA" w:rsidRDefault="006373DA" w:rsidP="00B823AA">
      <w:pPr>
        <w:pStyle w:val="Ttulo21"/>
      </w:pPr>
    </w:p>
    <w:p w14:paraId="4AA8E7ED" w14:textId="77777777" w:rsidR="006373DA" w:rsidRDefault="006373DA" w:rsidP="00B823AA">
      <w:pPr>
        <w:pStyle w:val="Ttulo21"/>
      </w:pPr>
    </w:p>
    <w:p w14:paraId="54D86F64" w14:textId="77777777" w:rsidR="006373DA" w:rsidRDefault="006373DA" w:rsidP="00B823AA">
      <w:pPr>
        <w:pStyle w:val="Ttulo21"/>
      </w:pPr>
    </w:p>
    <w:p w14:paraId="4F0CC5D6" w14:textId="77777777" w:rsidR="006373DA" w:rsidRDefault="006373DA" w:rsidP="00B823AA">
      <w:pPr>
        <w:pStyle w:val="Ttulo21"/>
      </w:pPr>
    </w:p>
    <w:p w14:paraId="1E80954B" w14:textId="77777777" w:rsidR="006373DA" w:rsidRDefault="006373DA" w:rsidP="00B823AA">
      <w:pPr>
        <w:pStyle w:val="Ttulo21"/>
      </w:pPr>
    </w:p>
    <w:p w14:paraId="118C9D0A" w14:textId="77777777" w:rsidR="006373DA" w:rsidRDefault="006373DA" w:rsidP="00B823AA">
      <w:pPr>
        <w:pStyle w:val="Ttulo21"/>
      </w:pPr>
    </w:p>
    <w:p w14:paraId="45BFA879" w14:textId="77777777" w:rsidR="006373DA" w:rsidRDefault="006373DA" w:rsidP="00B823AA">
      <w:pPr>
        <w:pStyle w:val="Ttulo21"/>
      </w:pPr>
    </w:p>
    <w:p w14:paraId="286B23B5" w14:textId="77777777" w:rsidR="006373DA" w:rsidRDefault="006373DA" w:rsidP="00B823AA">
      <w:pPr>
        <w:pStyle w:val="Ttulo21"/>
      </w:pPr>
    </w:p>
    <w:p w14:paraId="56221098" w14:textId="77777777" w:rsidR="006373DA" w:rsidRDefault="006373DA" w:rsidP="00B823AA">
      <w:pPr>
        <w:pStyle w:val="Ttulo21"/>
      </w:pPr>
    </w:p>
    <w:p w14:paraId="0C1E0596" w14:textId="0002A2BA" w:rsidR="00E81978" w:rsidRPr="00AB5BA3" w:rsidRDefault="00602631">
      <w:pPr>
        <w:pStyle w:val="Ttulo1"/>
      </w:pPr>
      <w:bookmarkStart w:id="0" w:name="_Toc146667792"/>
      <w:r>
        <w:t>Plan de pruebas</w:t>
      </w:r>
      <w:bookmarkEnd w:id="0"/>
    </w:p>
    <w:p w14:paraId="6ED3B6A8" w14:textId="40BDF9A8" w:rsidR="00520D53" w:rsidRPr="00AB5BA3" w:rsidRDefault="006C7068" w:rsidP="006C7068">
      <w:pPr>
        <w:ind w:firstLine="0"/>
      </w:pPr>
      <w:r>
        <w:t xml:space="preserve">En este plan de pruebas identificaremos la </w:t>
      </w:r>
      <w:hyperlink w:anchor="_Descripcion1" w:history="1">
        <w:r w:rsidRPr="006C7068">
          <w:rPr>
            <w:rStyle w:val="Hipervnculo"/>
          </w:rPr>
          <w:t>Descrip</w:t>
        </w:r>
        <w:r w:rsidRPr="006C7068">
          <w:rPr>
            <w:rStyle w:val="Hipervnculo"/>
          </w:rPr>
          <w:t>c</w:t>
        </w:r>
        <w:r w:rsidRPr="006C7068">
          <w:rPr>
            <w:rStyle w:val="Hipervnculo"/>
          </w:rPr>
          <w:t>ión</w:t>
        </w:r>
      </w:hyperlink>
      <w:r>
        <w:t xml:space="preserve">, el </w:t>
      </w:r>
      <w:hyperlink w:anchor="_Alcance" w:history="1">
        <w:r w:rsidRPr="006C7068">
          <w:rPr>
            <w:rStyle w:val="Hipervnculo"/>
          </w:rPr>
          <w:t>Alcance</w:t>
        </w:r>
      </w:hyperlink>
      <w:r>
        <w:t xml:space="preserve">, la </w:t>
      </w:r>
      <w:hyperlink w:anchor="_Estrategia" w:history="1">
        <w:r w:rsidRPr="006C7068">
          <w:rPr>
            <w:rStyle w:val="Hipervnculo"/>
          </w:rPr>
          <w:t>Estrategia,</w:t>
        </w:r>
      </w:hyperlink>
      <w:r>
        <w:t xml:space="preserve"> los </w:t>
      </w:r>
      <w:hyperlink w:anchor="_Prerrequisitos" w:history="1">
        <w:r w:rsidRPr="006C7068">
          <w:rPr>
            <w:rStyle w:val="Hipervnculo"/>
          </w:rPr>
          <w:t>Prerrequisitos</w:t>
        </w:r>
      </w:hyperlink>
      <w:r>
        <w:t xml:space="preserve">, la </w:t>
      </w:r>
      <w:hyperlink w:anchor="_Infraestructura" w:history="1">
        <w:r w:rsidRPr="006C7068">
          <w:rPr>
            <w:rStyle w:val="Hipervnculo"/>
          </w:rPr>
          <w:t>Infraestructura</w:t>
        </w:r>
      </w:hyperlink>
      <w:r>
        <w:t xml:space="preserve">, los </w:t>
      </w:r>
      <w:hyperlink w:anchor="_Datos" w:history="1">
        <w:r w:rsidRPr="006C7068">
          <w:rPr>
            <w:rStyle w:val="Hipervnculo"/>
          </w:rPr>
          <w:t>Datos</w:t>
        </w:r>
      </w:hyperlink>
      <w:r>
        <w:t xml:space="preserve">, los </w:t>
      </w:r>
      <w:hyperlink w:anchor="_Supuestos" w:history="1">
        <w:r w:rsidRPr="006C7068">
          <w:rPr>
            <w:rStyle w:val="Hipervnculo"/>
          </w:rPr>
          <w:t>Supu</w:t>
        </w:r>
        <w:r w:rsidRPr="006C7068">
          <w:rPr>
            <w:rStyle w:val="Hipervnculo"/>
          </w:rPr>
          <w:t>e</w:t>
        </w:r>
        <w:r w:rsidRPr="006C7068">
          <w:rPr>
            <w:rStyle w:val="Hipervnculo"/>
          </w:rPr>
          <w:t>stos</w:t>
        </w:r>
      </w:hyperlink>
      <w:r>
        <w:t xml:space="preserve"> y las </w:t>
      </w:r>
      <w:hyperlink w:anchor="_Limitaciones" w:history="1">
        <w:r w:rsidRPr="006C7068">
          <w:rPr>
            <w:rStyle w:val="Hipervnculo"/>
          </w:rPr>
          <w:t>limitaciones</w:t>
        </w:r>
      </w:hyperlink>
      <w:r>
        <w:t xml:space="preserve"> además veremos </w:t>
      </w:r>
      <w:r>
        <w:lastRenderedPageBreak/>
        <w:t>los Casos de prueba, Explicaremos el (</w:t>
      </w:r>
      <w:hyperlink w:anchor="_Given,_When,_Then," w:history="1">
        <w:r w:rsidRPr="009F5B1B">
          <w:rPr>
            <w:rStyle w:val="Hipervnculo"/>
          </w:rPr>
          <w:t>Given, When, Then,</w:t>
        </w:r>
        <w:r w:rsidR="009F5B1B" w:rsidRPr="009F5B1B">
          <w:rPr>
            <w:rStyle w:val="Hipervnculo"/>
          </w:rPr>
          <w:t xml:space="preserve"> And</w:t>
        </w:r>
      </w:hyperlink>
      <w:r>
        <w:t xml:space="preserve">) con código documentado </w:t>
      </w:r>
      <w:r w:rsidR="00BB0EA0">
        <w:t xml:space="preserve">en los </w:t>
      </w:r>
      <w:hyperlink w:anchor="_Scenarios" w:history="1">
        <w:r w:rsidR="00BB0EA0" w:rsidRPr="00BB0EA0">
          <w:rPr>
            <w:rStyle w:val="Hipervnculo"/>
          </w:rPr>
          <w:t>Scnearios</w:t>
        </w:r>
      </w:hyperlink>
      <w:r w:rsidR="00BB0EA0">
        <w:t xml:space="preserve"> </w:t>
      </w:r>
      <w:r>
        <w:t xml:space="preserve">para la fácil lectura  </w:t>
      </w:r>
    </w:p>
    <w:p w14:paraId="1A8AE382" w14:textId="2427C33B" w:rsidR="00E81978" w:rsidRPr="00AB5BA3" w:rsidRDefault="006C7068" w:rsidP="006C7068">
      <w:pPr>
        <w:pStyle w:val="Ttulo2"/>
        <w:jc w:val="center"/>
      </w:pPr>
      <w:bookmarkStart w:id="1" w:name="_Descripcion1"/>
      <w:bookmarkStart w:id="2" w:name="_Toc146667793"/>
      <w:bookmarkEnd w:id="1"/>
      <w:r>
        <w:t>Descripción</w:t>
      </w:r>
      <w:bookmarkEnd w:id="2"/>
    </w:p>
    <w:p w14:paraId="5D46A002" w14:textId="3082A23C" w:rsidR="00E81978" w:rsidRPr="00AB5BA3" w:rsidRDefault="00602631">
      <w:pPr>
        <w:pStyle w:val="Sinespaciado"/>
      </w:pPr>
      <w:r>
        <w:t>Booking es un aplicativo que tiene diferentes funciones, ya sea buscar, alquilar o filtro de información, es un aplicativo centrado al turismo en lugares famosos de x o y país, podemos encontrar desde casas hasta cuartos, compra de vuelos y reservas de hoteles, nuestro</w:t>
      </w:r>
      <w:r w:rsidR="00B06244">
        <w:t xml:space="preserve"> proyecto hará pruebas de </w:t>
      </w:r>
      <w:r w:rsidR="00520D53">
        <w:t xml:space="preserve">Logeo y la reserva de hotel con filtros </w:t>
      </w:r>
      <w:r w:rsidR="00520D53">
        <w:tab/>
      </w:r>
    </w:p>
    <w:p w14:paraId="36BB00A5" w14:textId="03AC95BB" w:rsidR="00B06244" w:rsidRDefault="00B06244" w:rsidP="006C7068">
      <w:pPr>
        <w:pStyle w:val="Ttulo2"/>
        <w:jc w:val="center"/>
      </w:pPr>
      <w:bookmarkStart w:id="3" w:name="_Alcance"/>
      <w:bookmarkStart w:id="4" w:name="_Toc146667794"/>
      <w:bookmarkEnd w:id="3"/>
      <w:r>
        <w:t>Alcance</w:t>
      </w:r>
      <w:bookmarkEnd w:id="4"/>
    </w:p>
    <w:p w14:paraId="5F77FB25" w14:textId="3DAC5435" w:rsidR="00520D53" w:rsidRDefault="00520D53" w:rsidP="00520D53">
      <w:pPr>
        <w:ind w:firstLine="0"/>
      </w:pPr>
      <w:r>
        <w:t xml:space="preserve">-En el </w:t>
      </w:r>
      <w:proofErr w:type="spellStart"/>
      <w:r>
        <w:t>modulo</w:t>
      </w:r>
      <w:proofErr w:type="spellEnd"/>
      <w:r>
        <w:t xml:space="preserve"> Login validar el correcto funcionamiento del </w:t>
      </w:r>
      <w:proofErr w:type="spellStart"/>
      <w:r>
        <w:t>modulo</w:t>
      </w:r>
      <w:proofErr w:type="spellEnd"/>
      <w:r>
        <w:t xml:space="preserve"> Login, el cual debe permitir ingresar al aplicativo a el usuario registrado de la pagina web de booking.com </w:t>
      </w:r>
    </w:p>
    <w:p w14:paraId="45136967" w14:textId="48998F95" w:rsidR="00520D53" w:rsidRDefault="00520D53" w:rsidP="00520D53">
      <w:pPr>
        <w:ind w:firstLine="0"/>
      </w:pPr>
      <w:r>
        <w:t xml:space="preserve">-En el </w:t>
      </w:r>
      <w:proofErr w:type="spellStart"/>
      <w:r>
        <w:t>modulo</w:t>
      </w:r>
      <w:proofErr w:type="spellEnd"/>
      <w:r>
        <w:t xml:space="preserve"> de reserva, validar el correcto funcionamiento del modulo Reserva, el cual debe permitir reservar un hotel aplicando sus debidos filtros  </w:t>
      </w:r>
    </w:p>
    <w:p w14:paraId="32FA006D" w14:textId="70DB4B71" w:rsidR="00520D53" w:rsidRDefault="00520D53" w:rsidP="006C7068">
      <w:pPr>
        <w:pStyle w:val="Ttulo2"/>
        <w:jc w:val="center"/>
      </w:pPr>
      <w:bookmarkStart w:id="5" w:name="_Estrategia"/>
      <w:bookmarkStart w:id="6" w:name="_Toc146667795"/>
      <w:bookmarkEnd w:id="5"/>
      <w:r>
        <w:t>Estrategia</w:t>
      </w:r>
      <w:bookmarkEnd w:id="6"/>
    </w:p>
    <w:p w14:paraId="5DFD455C" w14:textId="14C785C1" w:rsidR="00520D53" w:rsidRDefault="005C7EC7" w:rsidP="005C7EC7">
      <w:pPr>
        <w:pStyle w:val="Prrafodelista"/>
        <w:numPr>
          <w:ilvl w:val="0"/>
          <w:numId w:val="16"/>
        </w:numPr>
      </w:pPr>
      <w:r>
        <w:t xml:space="preserve">Pruebas Modulares a el Login: </w:t>
      </w:r>
    </w:p>
    <w:p w14:paraId="04BA747E" w14:textId="42FBCE8B" w:rsidR="005C7EC7" w:rsidRDefault="005C7EC7" w:rsidP="005C7EC7">
      <w:pPr>
        <w:pStyle w:val="Prrafodelista"/>
        <w:ind w:left="1440"/>
      </w:pPr>
      <w:r>
        <w:t>Validar que al momento de ingresar un usuario y contraseña incorrecta no me permita el acceso</w:t>
      </w:r>
    </w:p>
    <w:p w14:paraId="162CF4AF" w14:textId="25E37FF2" w:rsidR="005C7EC7" w:rsidRDefault="005C7EC7" w:rsidP="005C7EC7">
      <w:pPr>
        <w:pStyle w:val="Prrafodelista"/>
        <w:ind w:left="1440"/>
      </w:pPr>
      <w:r>
        <w:t>Validar que al momento de ingresar una contraseña de menos de 8 caracteres no me permita el acceso</w:t>
      </w:r>
    </w:p>
    <w:p w14:paraId="3974F786" w14:textId="4464E2B8" w:rsidR="005C7EC7" w:rsidRDefault="005C7EC7" w:rsidP="005C7EC7">
      <w:pPr>
        <w:pStyle w:val="Prrafodelista"/>
        <w:ind w:left="1440"/>
      </w:pPr>
      <w:r>
        <w:t xml:space="preserve">Validar que al momento de ingresar un usuario y contraseña correcto me permita el acceso </w:t>
      </w:r>
    </w:p>
    <w:p w14:paraId="4491BD62" w14:textId="4A62CA1B" w:rsidR="005C7EC7" w:rsidRDefault="005C7EC7" w:rsidP="005C7EC7">
      <w:pPr>
        <w:pStyle w:val="Prrafodelista"/>
        <w:numPr>
          <w:ilvl w:val="0"/>
          <w:numId w:val="16"/>
        </w:numPr>
      </w:pPr>
      <w:r>
        <w:t xml:space="preserve">Pruebas Modulares a la Reserva: </w:t>
      </w:r>
    </w:p>
    <w:p w14:paraId="78533E22" w14:textId="77184E39" w:rsidR="005C7EC7" w:rsidRDefault="005C7EC7" w:rsidP="005C7EC7">
      <w:pPr>
        <w:ind w:left="1440" w:firstLine="0"/>
      </w:pPr>
      <w:r>
        <w:t>Validar que al momento de ingresar a la pestaña de reserva me permita ingresar</w:t>
      </w:r>
    </w:p>
    <w:p w14:paraId="484CF1DC" w14:textId="30BE5649" w:rsidR="005C7EC7" w:rsidRDefault="005C7EC7" w:rsidP="005C7EC7">
      <w:pPr>
        <w:ind w:left="1440" w:firstLine="0"/>
      </w:pPr>
      <w:r>
        <w:t>Validar que no permita reservar sin estar logeados</w:t>
      </w:r>
    </w:p>
    <w:p w14:paraId="6E689193" w14:textId="67EFADA8" w:rsidR="005C7EC7" w:rsidRDefault="005C7EC7" w:rsidP="005C7EC7">
      <w:pPr>
        <w:ind w:left="1440" w:firstLine="0"/>
      </w:pPr>
      <w:r>
        <w:t>Validar que permita reservar estando logeado</w:t>
      </w:r>
    </w:p>
    <w:p w14:paraId="3ECFD3EA" w14:textId="17E72074" w:rsidR="005C7EC7" w:rsidRDefault="005C7EC7" w:rsidP="005C7EC7">
      <w:pPr>
        <w:ind w:left="1440" w:firstLine="0"/>
      </w:pPr>
      <w:r>
        <w:lastRenderedPageBreak/>
        <w:t xml:space="preserve">Validar que permita hacer selección de </w:t>
      </w:r>
      <w:r w:rsidR="0037075C">
        <w:t>múltiples</w:t>
      </w:r>
      <w:r>
        <w:t xml:space="preserve"> opciones refiriéndose a un filtro</w:t>
      </w:r>
    </w:p>
    <w:p w14:paraId="1D68F8F1" w14:textId="3F29242C" w:rsidR="005C7EC7" w:rsidRDefault="005C7EC7" w:rsidP="005C7EC7">
      <w:pPr>
        <w:ind w:left="1440" w:firstLine="0"/>
      </w:pPr>
      <w:r>
        <w:t xml:space="preserve">Validar que me permita reservar con filtros </w:t>
      </w:r>
    </w:p>
    <w:p w14:paraId="35C6635C" w14:textId="35DDA4CC" w:rsidR="0037075C" w:rsidRDefault="0037075C" w:rsidP="0037075C">
      <w:pPr>
        <w:pStyle w:val="Prrafodelista"/>
        <w:numPr>
          <w:ilvl w:val="0"/>
          <w:numId w:val="16"/>
        </w:numPr>
      </w:pPr>
      <w:r>
        <w:t>Flujos E2E</w:t>
      </w:r>
    </w:p>
    <w:p w14:paraId="35577A6C" w14:textId="3249BE40" w:rsidR="0037075C" w:rsidRDefault="0037075C" w:rsidP="0037075C">
      <w:pPr>
        <w:pStyle w:val="Prrafodelista"/>
        <w:ind w:left="1440"/>
      </w:pPr>
      <w:r>
        <w:t xml:space="preserve">Validar que el </w:t>
      </w:r>
      <w:proofErr w:type="spellStart"/>
      <w:r>
        <w:t>modulo</w:t>
      </w:r>
      <w:proofErr w:type="spellEnd"/>
      <w:r>
        <w:t xml:space="preserve"> del Login luego de </w:t>
      </w:r>
      <w:proofErr w:type="spellStart"/>
      <w:r>
        <w:t>logearme</w:t>
      </w:r>
      <w:proofErr w:type="spellEnd"/>
      <w:r>
        <w:t xml:space="preserve"> me redirija a la </w:t>
      </w:r>
      <w:proofErr w:type="spellStart"/>
      <w:r>
        <w:t>pagina</w:t>
      </w:r>
      <w:proofErr w:type="spellEnd"/>
      <w:r>
        <w:t xml:space="preserve"> de inicio</w:t>
      </w:r>
    </w:p>
    <w:p w14:paraId="741E5690" w14:textId="6187231A" w:rsidR="0037075C" w:rsidRDefault="0037075C" w:rsidP="0037075C">
      <w:pPr>
        <w:pStyle w:val="Prrafodelista"/>
        <w:ind w:left="1440"/>
      </w:pPr>
      <w:r>
        <w:t xml:space="preserve">Se valida que me permita Buscar con filtros y realizar una reserva </w:t>
      </w:r>
    </w:p>
    <w:p w14:paraId="618F9F28" w14:textId="77777777" w:rsidR="0037075C" w:rsidRPr="00520D53" w:rsidRDefault="0037075C" w:rsidP="0037075C"/>
    <w:p w14:paraId="22AA2A1A" w14:textId="77777777" w:rsidR="0037075C" w:rsidRDefault="0037075C" w:rsidP="006C7068">
      <w:pPr>
        <w:pStyle w:val="Ttulo2"/>
        <w:jc w:val="center"/>
      </w:pPr>
      <w:bookmarkStart w:id="7" w:name="_Prerrequisitos"/>
      <w:bookmarkStart w:id="8" w:name="_Toc146667796"/>
      <w:bookmarkEnd w:id="7"/>
      <w:r>
        <w:t>Prerrequisitos</w:t>
      </w:r>
      <w:bookmarkEnd w:id="8"/>
    </w:p>
    <w:p w14:paraId="6AFACAE6" w14:textId="353918F2" w:rsidR="0037075C" w:rsidRDefault="0037075C" w:rsidP="0037075C">
      <w:r>
        <w:t xml:space="preserve">Necesitamos que la pagina web este funcionando </w:t>
      </w:r>
    </w:p>
    <w:p w14:paraId="1CA7CF23" w14:textId="5073A98E" w:rsidR="0037075C" w:rsidRDefault="0037075C" w:rsidP="0037075C">
      <w:r>
        <w:t xml:space="preserve">Acceso a internet </w:t>
      </w:r>
    </w:p>
    <w:p w14:paraId="309E4B80" w14:textId="1769A5BA" w:rsidR="0037075C" w:rsidRDefault="0037075C" w:rsidP="0037075C">
      <w:r>
        <w:t>Windows 10/11</w:t>
      </w:r>
    </w:p>
    <w:p w14:paraId="7A6FF162" w14:textId="21BCB7B5" w:rsidR="0037075C" w:rsidRDefault="0037075C" w:rsidP="0037075C">
      <w:r>
        <w:t>IntelliJ IDEA</w:t>
      </w:r>
    </w:p>
    <w:p w14:paraId="3B53FD09" w14:textId="02779EAE" w:rsidR="0037075C" w:rsidRDefault="0037075C" w:rsidP="0037075C">
      <w:r>
        <w:t>Java</w:t>
      </w:r>
    </w:p>
    <w:p w14:paraId="30FB5BC2" w14:textId="5A55E707" w:rsidR="0037075C" w:rsidRDefault="0037075C" w:rsidP="0037075C">
      <w:r>
        <w:t>Chrome</w:t>
      </w:r>
    </w:p>
    <w:p w14:paraId="307A7796" w14:textId="26DC4946" w:rsidR="0037075C" w:rsidRPr="0037075C" w:rsidRDefault="006373DA" w:rsidP="0037075C">
      <w:r>
        <w:t>JDK 1.8</w:t>
      </w:r>
    </w:p>
    <w:p w14:paraId="43C32C24" w14:textId="0EF8DCF6" w:rsidR="0037075C" w:rsidRDefault="0037075C" w:rsidP="006C7068">
      <w:pPr>
        <w:pStyle w:val="Ttulo2"/>
        <w:jc w:val="center"/>
      </w:pPr>
      <w:bookmarkStart w:id="9" w:name="_Infraestructura"/>
      <w:bookmarkStart w:id="10" w:name="_Toc146667797"/>
      <w:bookmarkEnd w:id="9"/>
      <w:r>
        <w:t>Infraestructura</w:t>
      </w:r>
      <w:bookmarkEnd w:id="10"/>
    </w:p>
    <w:p w14:paraId="10140A26" w14:textId="5E152DB7" w:rsidR="0037075C" w:rsidRDefault="0037075C" w:rsidP="0037075C">
      <w:r>
        <w:t xml:space="preserve">Computadora i5 3ra generación </w:t>
      </w:r>
    </w:p>
    <w:p w14:paraId="2C30558B" w14:textId="4FDED30A" w:rsidR="0037075C" w:rsidRPr="0037075C" w:rsidRDefault="0037075C" w:rsidP="0037075C">
      <w:pPr>
        <w:ind w:firstLine="0"/>
      </w:pPr>
      <w:r>
        <w:tab/>
        <w:t xml:space="preserve">Memoria RAM </w:t>
      </w:r>
      <w:r w:rsidR="006373DA">
        <w:t>8</w:t>
      </w:r>
      <w:r>
        <w:t>GB</w:t>
      </w:r>
    </w:p>
    <w:p w14:paraId="6BF3C244" w14:textId="022EF8C5" w:rsidR="006373DA" w:rsidRDefault="006373DA" w:rsidP="006C7068">
      <w:pPr>
        <w:pStyle w:val="Ttulo2"/>
        <w:jc w:val="center"/>
      </w:pPr>
      <w:bookmarkStart w:id="11" w:name="_Datos"/>
      <w:bookmarkStart w:id="12" w:name="_Toc146667798"/>
      <w:bookmarkEnd w:id="11"/>
      <w:r>
        <w:t>Datos</w:t>
      </w:r>
      <w:bookmarkEnd w:id="12"/>
    </w:p>
    <w:p w14:paraId="7A57F4C3" w14:textId="2C881FDD" w:rsidR="006373DA" w:rsidRDefault="006373DA" w:rsidP="006373DA">
      <w:r>
        <w:t xml:space="preserve">Roles configurados con permisos </w:t>
      </w:r>
    </w:p>
    <w:p w14:paraId="640D4FA8" w14:textId="7FD6F8B5" w:rsidR="006373DA" w:rsidRDefault="006373DA" w:rsidP="006373DA">
      <w:r>
        <w:t xml:space="preserve">Credenciales necesarias para el Logeo </w:t>
      </w:r>
    </w:p>
    <w:p w14:paraId="78322D6E" w14:textId="77777777" w:rsidR="006373DA" w:rsidRPr="006373DA" w:rsidRDefault="006373DA" w:rsidP="006373DA">
      <w:pPr>
        <w:ind w:firstLine="0"/>
      </w:pPr>
    </w:p>
    <w:p w14:paraId="75102E70" w14:textId="7C417B6A" w:rsidR="006373DA" w:rsidRDefault="006373DA" w:rsidP="006C7068">
      <w:pPr>
        <w:pStyle w:val="Ttulo2"/>
        <w:jc w:val="center"/>
      </w:pPr>
      <w:bookmarkStart w:id="13" w:name="_Supuestos"/>
      <w:bookmarkStart w:id="14" w:name="_Toc146667799"/>
      <w:bookmarkEnd w:id="13"/>
      <w:r>
        <w:t>Supuestos</w:t>
      </w:r>
      <w:bookmarkEnd w:id="14"/>
    </w:p>
    <w:p w14:paraId="02E3B489" w14:textId="233AB34D" w:rsidR="006373DA" w:rsidRDefault="006373DA" w:rsidP="006373DA">
      <w:r>
        <w:t>Supongo que los lugares en la página web son reales</w:t>
      </w:r>
    </w:p>
    <w:p w14:paraId="2E9DAB30" w14:textId="40F072DC" w:rsidR="006373DA" w:rsidRDefault="006373DA" w:rsidP="006373DA">
      <w:r>
        <w:lastRenderedPageBreak/>
        <w:t>Supongo que la navegación es de 300mbps</w:t>
      </w:r>
    </w:p>
    <w:p w14:paraId="553EC23B" w14:textId="77777777" w:rsidR="006373DA" w:rsidRPr="006373DA" w:rsidRDefault="006373DA" w:rsidP="006373DA">
      <w:pPr>
        <w:ind w:firstLine="0"/>
      </w:pPr>
    </w:p>
    <w:p w14:paraId="63AE3D41" w14:textId="77289E98" w:rsidR="006373DA" w:rsidRDefault="006373DA" w:rsidP="006C7068">
      <w:pPr>
        <w:pStyle w:val="Ttulo2"/>
        <w:jc w:val="center"/>
      </w:pPr>
      <w:bookmarkStart w:id="15" w:name="_Limitaciones"/>
      <w:bookmarkStart w:id="16" w:name="_Toc146667800"/>
      <w:bookmarkEnd w:id="15"/>
      <w:r>
        <w:t>Limitaciones</w:t>
      </w:r>
      <w:bookmarkEnd w:id="16"/>
    </w:p>
    <w:p w14:paraId="5880F429" w14:textId="2947A2B9" w:rsidR="006373DA" w:rsidRDefault="006373DA" w:rsidP="006373DA">
      <w:r>
        <w:t>Navegación de 150mbps</w:t>
      </w:r>
    </w:p>
    <w:p w14:paraId="187CBE59" w14:textId="6F908799" w:rsidR="006373DA" w:rsidRPr="006373DA" w:rsidRDefault="006373DA" w:rsidP="006373DA">
      <w:pPr>
        <w:ind w:left="720" w:firstLine="0"/>
      </w:pPr>
      <w:r>
        <w:t xml:space="preserve">El computador entregado no cumple con los requisitos necesarios para desarrollar automatizaciones </w:t>
      </w:r>
    </w:p>
    <w:p w14:paraId="629FA918" w14:textId="0E2BBF64" w:rsidR="00AD4B19" w:rsidRDefault="00AD4B19" w:rsidP="00AD4B19">
      <w:pPr>
        <w:pStyle w:val="Ttulo2"/>
        <w:jc w:val="center"/>
      </w:pPr>
      <w:bookmarkStart w:id="17" w:name="_Given,_When,_Then,"/>
      <w:bookmarkStart w:id="18" w:name="_Toc146667801"/>
      <w:bookmarkEnd w:id="17"/>
      <w:r>
        <w:t>Given, When, Then, And</w:t>
      </w:r>
      <w:bookmarkEnd w:id="18"/>
    </w:p>
    <w:p w14:paraId="3D1851EC" w14:textId="1F170FBA" w:rsidR="00AD4B19" w:rsidRDefault="00AD4B19" w:rsidP="00AD4B19">
      <w:r w:rsidRPr="00AD4B19">
        <w:drawing>
          <wp:inline distT="0" distB="0" distL="0" distR="0" wp14:anchorId="52C3164E" wp14:editId="2ED1A191">
            <wp:extent cx="5731510" cy="4518660"/>
            <wp:effectExtent l="0" t="0" r="2540" b="0"/>
            <wp:docPr id="1044083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48C" w14:textId="2B677358" w:rsidR="00AD4B19" w:rsidRDefault="00AD4B19" w:rsidP="009F5B1B">
      <w:pPr>
        <w:ind w:left="720" w:firstLine="0"/>
      </w:pPr>
      <w:r>
        <w:t xml:space="preserve">En la imagen pasada podemos ver la explicación del Given When y Then en </w:t>
      </w:r>
      <w:proofErr w:type="spellStart"/>
      <w:r>
        <w:t>ingles</w:t>
      </w:r>
      <w:proofErr w:type="spellEnd"/>
      <w:r>
        <w:t xml:space="preserve">, pero simplificándolo fuera de código </w:t>
      </w:r>
      <w:r w:rsidR="009F5B1B">
        <w:t xml:space="preserve">quedaría algo </w:t>
      </w:r>
      <w:proofErr w:type="spellStart"/>
      <w:r w:rsidR="009F5B1B">
        <w:t>asi</w:t>
      </w:r>
      <w:proofErr w:type="spellEnd"/>
    </w:p>
    <w:p w14:paraId="0DDBB7A1" w14:textId="03E072C4" w:rsidR="009F5B1B" w:rsidRDefault="009F5B1B" w:rsidP="009F5B1B">
      <w:pPr>
        <w:ind w:left="720" w:firstLine="0"/>
      </w:pPr>
      <w:r>
        <w:t>Given: Es la descripción de los prerrequisitos para que el test sea ejecutado</w:t>
      </w:r>
    </w:p>
    <w:p w14:paraId="57F50127" w14:textId="20510F49" w:rsidR="009F5B1B" w:rsidRDefault="009F5B1B" w:rsidP="009F5B1B">
      <w:pPr>
        <w:ind w:left="720" w:firstLine="0"/>
      </w:pPr>
      <w:r>
        <w:t>Then: Es usado para describir el resultado</w:t>
      </w:r>
    </w:p>
    <w:p w14:paraId="39781C68" w14:textId="16C23289" w:rsidR="009F5B1B" w:rsidRDefault="009F5B1B" w:rsidP="009F5B1B">
      <w:pPr>
        <w:ind w:left="720" w:firstLine="0"/>
      </w:pPr>
      <w:r>
        <w:lastRenderedPageBreak/>
        <w:t>When: Puede ser una persona interactuando con algún objeto o el lugar donde se encuentra el acto</w:t>
      </w:r>
    </w:p>
    <w:p w14:paraId="6F6DBDA5" w14:textId="7C0D4807" w:rsidR="009F5B1B" w:rsidRPr="00AD4B19" w:rsidRDefault="009F5B1B" w:rsidP="009F5B1B">
      <w:pPr>
        <w:ind w:left="720" w:firstLine="0"/>
      </w:pPr>
      <w:r>
        <w:t xml:space="preserve">And: es usado para agregar o adicionar pasos que normalmente son positivos </w:t>
      </w:r>
    </w:p>
    <w:p w14:paraId="698B450D" w14:textId="4031A094" w:rsidR="009F5B1B" w:rsidRDefault="00EC7A01" w:rsidP="009F5B1B">
      <w:pPr>
        <w:pStyle w:val="Ttulo2"/>
        <w:jc w:val="center"/>
      </w:pPr>
      <w:bookmarkStart w:id="19" w:name="_Scenarios"/>
      <w:bookmarkEnd w:id="19"/>
      <w:r>
        <w:t>Scenario</w:t>
      </w:r>
    </w:p>
    <w:p w14:paraId="5C87A41E" w14:textId="12348C78" w:rsidR="009F5B1B" w:rsidRDefault="009F5B1B" w:rsidP="009F5B1B">
      <w:r w:rsidRPr="009F5B1B">
        <w:drawing>
          <wp:inline distT="0" distB="0" distL="0" distR="0" wp14:anchorId="04FD8F6B" wp14:editId="51F7E1CB">
            <wp:extent cx="5731510" cy="3945255"/>
            <wp:effectExtent l="0" t="0" r="2540" b="0"/>
            <wp:docPr id="207323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30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9B6" w14:textId="4A084B6F" w:rsidR="00BB0EA0" w:rsidRDefault="00BB0EA0" w:rsidP="009F5B1B">
      <w:r>
        <w:t xml:space="preserve">Arriba vemos los escenarios de registro, registro fallido y el </w:t>
      </w:r>
      <w:r w:rsidR="00EC7A01">
        <w:t>L</w:t>
      </w:r>
      <w:r>
        <w:t>ogeo</w:t>
      </w:r>
    </w:p>
    <w:p w14:paraId="7FF9B419" w14:textId="6F483D06" w:rsidR="00BB0EA0" w:rsidRDefault="00BB0EA0" w:rsidP="009F5B1B">
      <w:r>
        <w:t xml:space="preserve">Abajo vemos el Logeo fallido, la reservación del hotel y la renta del carro </w:t>
      </w:r>
    </w:p>
    <w:p w14:paraId="4E32AF58" w14:textId="1AAD5C9B" w:rsidR="00BB0EA0" w:rsidRDefault="00BB0EA0" w:rsidP="009F5B1B">
      <w:r w:rsidRPr="00BB0EA0">
        <w:lastRenderedPageBreak/>
        <w:drawing>
          <wp:inline distT="0" distB="0" distL="0" distR="0" wp14:anchorId="07C65B49" wp14:editId="41944E2D">
            <wp:extent cx="5731510" cy="2891790"/>
            <wp:effectExtent l="0" t="0" r="2540" b="3810"/>
            <wp:docPr id="211026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1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8708" w14:textId="5FAEDF87" w:rsidR="00BB0EA0" w:rsidRDefault="00BB0EA0" w:rsidP="009F5B1B">
      <w:r>
        <w:t xml:space="preserve">Abajo vemos la continuación de la renta de carro y los lugares de atracciones </w:t>
      </w:r>
    </w:p>
    <w:p w14:paraId="7ADBCD9E" w14:textId="33C0A352" w:rsidR="00BB0EA0" w:rsidRDefault="00BB0EA0" w:rsidP="009F5B1B">
      <w:r w:rsidRPr="00BB0EA0">
        <w:drawing>
          <wp:inline distT="0" distB="0" distL="0" distR="0" wp14:anchorId="004655D6" wp14:editId="3ECD22B1">
            <wp:extent cx="5731510" cy="2937510"/>
            <wp:effectExtent l="0" t="0" r="2540" b="0"/>
            <wp:docPr id="1559583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83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0831" w14:textId="1965B839" w:rsidR="00BB0EA0" w:rsidRDefault="00BB0EA0" w:rsidP="00BB0EA0">
      <w:pPr>
        <w:ind w:left="720" w:firstLine="0"/>
      </w:pPr>
      <w:r>
        <w:t xml:space="preserve">Abajo vemos el </w:t>
      </w:r>
      <w:r w:rsidR="00EC7A01">
        <w:t>S</w:t>
      </w:r>
      <w:r>
        <w:t>cenario donde no enco</w:t>
      </w:r>
      <w:r w:rsidR="00EC7A01">
        <w:t>n</w:t>
      </w:r>
      <w:r>
        <w:t xml:space="preserve">tramos location para el hotel, no encontramos carro para rentar y no encontramos una atracción </w:t>
      </w:r>
    </w:p>
    <w:p w14:paraId="4F150ABF" w14:textId="34C9E2F1" w:rsidR="00BB0EA0" w:rsidRPr="009F5B1B" w:rsidRDefault="00BB0EA0" w:rsidP="00BB0EA0">
      <w:pPr>
        <w:ind w:left="720" w:firstLine="0"/>
      </w:pPr>
      <w:r w:rsidRPr="00BB0EA0">
        <w:lastRenderedPageBreak/>
        <w:drawing>
          <wp:inline distT="0" distB="0" distL="0" distR="0" wp14:anchorId="40140195" wp14:editId="4BA43A8E">
            <wp:extent cx="5731510" cy="3052445"/>
            <wp:effectExtent l="0" t="0" r="2540" b="0"/>
            <wp:docPr id="1670050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0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A0" w:rsidRPr="009F5B1B" w:rsidSect="002C37BD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4752" w14:textId="77777777" w:rsidR="002060D0" w:rsidRDefault="002060D0">
      <w:pPr>
        <w:spacing w:line="240" w:lineRule="auto"/>
      </w:pPr>
      <w:r>
        <w:separator/>
      </w:r>
    </w:p>
    <w:p w14:paraId="302708A1" w14:textId="77777777" w:rsidR="002060D0" w:rsidRDefault="002060D0"/>
  </w:endnote>
  <w:endnote w:type="continuationSeparator" w:id="0">
    <w:p w14:paraId="0B290E17" w14:textId="77777777" w:rsidR="002060D0" w:rsidRDefault="002060D0">
      <w:pPr>
        <w:spacing w:line="240" w:lineRule="auto"/>
      </w:pPr>
      <w:r>
        <w:continuationSeparator/>
      </w:r>
    </w:p>
    <w:p w14:paraId="410E36E3" w14:textId="77777777" w:rsidR="002060D0" w:rsidRDefault="00206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69F7" w14:textId="77777777" w:rsidR="002060D0" w:rsidRDefault="002060D0">
      <w:pPr>
        <w:spacing w:line="240" w:lineRule="auto"/>
      </w:pPr>
      <w:r>
        <w:separator/>
      </w:r>
    </w:p>
    <w:p w14:paraId="1CE821BE" w14:textId="77777777" w:rsidR="002060D0" w:rsidRDefault="002060D0"/>
  </w:footnote>
  <w:footnote w:type="continuationSeparator" w:id="0">
    <w:p w14:paraId="493E6E06" w14:textId="77777777" w:rsidR="002060D0" w:rsidRDefault="002060D0">
      <w:pPr>
        <w:spacing w:line="240" w:lineRule="auto"/>
      </w:pPr>
      <w:r>
        <w:continuationSeparator/>
      </w:r>
    </w:p>
    <w:p w14:paraId="7B0FACCD" w14:textId="77777777" w:rsidR="002060D0" w:rsidRDefault="002060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431F" w14:textId="022BAA7C" w:rsidR="00E81978" w:rsidRDefault="00B06244">
    <w:pPr>
      <w:pStyle w:val="Encabezado"/>
      <w:rPr>
        <w:rStyle w:val="Textoennegrita"/>
      </w:rPr>
    </w:pPr>
    <w:r>
      <w:rPr>
        <w:rStyle w:val="Textoennegrita"/>
      </w:rPr>
      <w:t>PLAN DE PRUEBAS</w:t>
    </w:r>
  </w:p>
  <w:p w14:paraId="5EC241D4" w14:textId="77777777" w:rsidR="00B06244" w:rsidRDefault="00B062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9868" w14:textId="36FFEBFC" w:rsidR="00E81978" w:rsidRDefault="00602631">
    <w:pPr>
      <w:pStyle w:val="Encabezado"/>
      <w:rPr>
        <w:rStyle w:val="Textoennegrita"/>
      </w:rPr>
    </w:pPr>
    <w:r>
      <w:rPr>
        <w:lang w:bidi="es-ES"/>
      </w:rPr>
      <w:t xml:space="preserve">Documentación en automatización de pruebas  </w:t>
    </w:r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C732CE"/>
    <w:multiLevelType w:val="hybridMultilevel"/>
    <w:tmpl w:val="3028E500"/>
    <w:lvl w:ilvl="0" w:tplc="27F8D3D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8939053">
    <w:abstractNumId w:val="9"/>
  </w:num>
  <w:num w:numId="2" w16cid:durableId="1572158178">
    <w:abstractNumId w:val="7"/>
  </w:num>
  <w:num w:numId="3" w16cid:durableId="242186482">
    <w:abstractNumId w:val="6"/>
  </w:num>
  <w:num w:numId="4" w16cid:durableId="1562054815">
    <w:abstractNumId w:val="5"/>
  </w:num>
  <w:num w:numId="5" w16cid:durableId="349962883">
    <w:abstractNumId w:val="4"/>
  </w:num>
  <w:num w:numId="6" w16cid:durableId="1997878821">
    <w:abstractNumId w:val="8"/>
  </w:num>
  <w:num w:numId="7" w16cid:durableId="600261199">
    <w:abstractNumId w:val="3"/>
  </w:num>
  <w:num w:numId="8" w16cid:durableId="1831632018">
    <w:abstractNumId w:val="2"/>
  </w:num>
  <w:num w:numId="9" w16cid:durableId="315190860">
    <w:abstractNumId w:val="1"/>
  </w:num>
  <w:num w:numId="10" w16cid:durableId="1682971287">
    <w:abstractNumId w:val="0"/>
  </w:num>
  <w:num w:numId="11" w16cid:durableId="878934692">
    <w:abstractNumId w:val="9"/>
    <w:lvlOverride w:ilvl="0">
      <w:startOverride w:val="1"/>
    </w:lvlOverride>
  </w:num>
  <w:num w:numId="12" w16cid:durableId="8609061">
    <w:abstractNumId w:val="14"/>
  </w:num>
  <w:num w:numId="13" w16cid:durableId="1849250159">
    <w:abstractNumId w:val="11"/>
  </w:num>
  <w:num w:numId="14" w16cid:durableId="1729648180">
    <w:abstractNumId w:val="10"/>
  </w:num>
  <w:num w:numId="15" w16cid:durableId="223562610">
    <w:abstractNumId w:val="13"/>
  </w:num>
  <w:num w:numId="16" w16cid:durableId="337774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1"/>
    <w:rsid w:val="00004CE2"/>
    <w:rsid w:val="0002479A"/>
    <w:rsid w:val="000D3F41"/>
    <w:rsid w:val="001F0C14"/>
    <w:rsid w:val="002060D0"/>
    <w:rsid w:val="002B1EF5"/>
    <w:rsid w:val="002C37BD"/>
    <w:rsid w:val="00355DCA"/>
    <w:rsid w:val="0037075C"/>
    <w:rsid w:val="004822F5"/>
    <w:rsid w:val="00520D53"/>
    <w:rsid w:val="0053779D"/>
    <w:rsid w:val="00551A02"/>
    <w:rsid w:val="005534FA"/>
    <w:rsid w:val="005C7EC7"/>
    <w:rsid w:val="005D3A03"/>
    <w:rsid w:val="00602631"/>
    <w:rsid w:val="006373DA"/>
    <w:rsid w:val="006467CE"/>
    <w:rsid w:val="006C7068"/>
    <w:rsid w:val="006E6B83"/>
    <w:rsid w:val="008002C0"/>
    <w:rsid w:val="00830316"/>
    <w:rsid w:val="00844E96"/>
    <w:rsid w:val="008C5323"/>
    <w:rsid w:val="009A6A3B"/>
    <w:rsid w:val="009F5B1B"/>
    <w:rsid w:val="00AB5BA3"/>
    <w:rsid w:val="00AC707D"/>
    <w:rsid w:val="00AD3B33"/>
    <w:rsid w:val="00AD4B19"/>
    <w:rsid w:val="00AF2C87"/>
    <w:rsid w:val="00B06244"/>
    <w:rsid w:val="00B823AA"/>
    <w:rsid w:val="00BA45DB"/>
    <w:rsid w:val="00BB0EA0"/>
    <w:rsid w:val="00BF4184"/>
    <w:rsid w:val="00C0601E"/>
    <w:rsid w:val="00C31D30"/>
    <w:rsid w:val="00CD6E39"/>
    <w:rsid w:val="00CF6E91"/>
    <w:rsid w:val="00D85B68"/>
    <w:rsid w:val="00E6004D"/>
    <w:rsid w:val="00E81978"/>
    <w:rsid w:val="00EC7A01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3080C"/>
  <w15:chartTrackingRefBased/>
  <w15:docId w15:val="{65B037D9-49BD-49F7-881C-F63796D3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6373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73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73D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A\AppData\Local\Microsoft\Office\16.0\DTS\es-CO%7b54AFF280-AA49-4D40-820D-68073FD28562%7d\%7bB39E241E-2834-44B5-83F8-38F0400F74F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7A21A6F4E4B37AB33517CD037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5792-B29C-4F4B-A913-8A0A5A26050C}"/>
      </w:docPartPr>
      <w:docPartBody>
        <w:p w:rsidR="00000000" w:rsidRDefault="00000000">
          <w:pPr>
            <w:pStyle w:val="1547A21A6F4E4B37AB33517CD037EA99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F0"/>
    <w:rsid w:val="005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47A21A6F4E4B37AB33517CD037EA99">
    <w:name w:val="1547A21A6F4E4B37AB33517CD037EA99"/>
  </w:style>
  <w:style w:type="paragraph" w:customStyle="1" w:styleId="9D340F1FACDA4367813F3E570C196CD2">
    <w:name w:val="9D340F1FACDA4367813F3E570C196CD2"/>
  </w:style>
  <w:style w:type="paragraph" w:customStyle="1" w:styleId="BD64145EC5CF4E498210EE70953B0DAB">
    <w:name w:val="BD64145EC5CF4E498210EE70953B0DAB"/>
  </w:style>
  <w:style w:type="paragraph" w:customStyle="1" w:styleId="9C08A345A1304699A41904F1998A0FD4">
    <w:name w:val="9C08A345A1304699A41904F1998A0FD4"/>
  </w:style>
  <w:style w:type="paragraph" w:customStyle="1" w:styleId="2DBDE8A67BE14E8985F80746FE68D8E3">
    <w:name w:val="2DBDE8A67BE14E8985F80746FE68D8E3"/>
  </w:style>
  <w:style w:type="paragraph" w:customStyle="1" w:styleId="DC41DD3D664A4CFD939563C82EDDAEF9">
    <w:name w:val="DC41DD3D664A4CFD939563C82EDDAEF9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A59EEEB23F7C4D44A0F36E5590A72CD8">
    <w:name w:val="A59EEEB23F7C4D44A0F36E5590A72CD8"/>
  </w:style>
  <w:style w:type="paragraph" w:customStyle="1" w:styleId="8CD8A694864B44EC91ABA42E61CCB931">
    <w:name w:val="8CD8A694864B44EC91ABA42E61CCB931"/>
  </w:style>
  <w:style w:type="paragraph" w:customStyle="1" w:styleId="8DD831B03020425199E17CE4C64FD68E">
    <w:name w:val="8DD831B03020425199E17CE4C64FD68E"/>
  </w:style>
  <w:style w:type="paragraph" w:customStyle="1" w:styleId="9EC5642AD03441E2A2E3D576C7C48FDC">
    <w:name w:val="9EC5642AD03441E2A2E3D576C7C48FDC"/>
  </w:style>
  <w:style w:type="paragraph" w:customStyle="1" w:styleId="644D39AE8C5D42A39547AB325F32FAC0">
    <w:name w:val="644D39AE8C5D42A39547AB325F32FAC0"/>
  </w:style>
  <w:style w:type="paragraph" w:customStyle="1" w:styleId="2780DD1E5D03412B9E1708391C58BF6D">
    <w:name w:val="2780DD1E5D03412B9E1708391C58BF6D"/>
  </w:style>
  <w:style w:type="paragraph" w:customStyle="1" w:styleId="382D6876952F4711920B56F1EED2E0E6">
    <w:name w:val="382D6876952F4711920B56F1EED2E0E6"/>
  </w:style>
  <w:style w:type="paragraph" w:customStyle="1" w:styleId="E0BE3AC3B204487EA65661F64B519BD3">
    <w:name w:val="E0BE3AC3B204487EA65661F64B519BD3"/>
  </w:style>
  <w:style w:type="paragraph" w:customStyle="1" w:styleId="25D9FB46F18F4E5DB4E90C30E6CAC595">
    <w:name w:val="25D9FB46F18F4E5DB4E90C30E6CAC595"/>
  </w:style>
  <w:style w:type="paragraph" w:customStyle="1" w:styleId="CD85C7564C864EA8B976D943207CB1C1">
    <w:name w:val="CD85C7564C864EA8B976D943207CB1C1"/>
  </w:style>
  <w:style w:type="paragraph" w:customStyle="1" w:styleId="297ABB69F7D0422A8814CBC219608E72">
    <w:name w:val="297ABB69F7D0422A8814CBC219608E72"/>
  </w:style>
  <w:style w:type="paragraph" w:customStyle="1" w:styleId="C68F04B258F64E53B28C414D9C10A7B5">
    <w:name w:val="C68F04B258F64E53B28C414D9C10A7B5"/>
  </w:style>
  <w:style w:type="paragraph" w:customStyle="1" w:styleId="E46659CFB8E64DF18D9869EA1B4A0F49">
    <w:name w:val="E46659CFB8E64DF18D9869EA1B4A0F49"/>
  </w:style>
  <w:style w:type="paragraph" w:customStyle="1" w:styleId="6C740F57737244A38AA46D2654FE193B">
    <w:name w:val="6C740F57737244A38AA46D2654FE193B"/>
  </w:style>
  <w:style w:type="paragraph" w:customStyle="1" w:styleId="6B941D47742C4E36ADC443CF611A3E5D">
    <w:name w:val="6B941D47742C4E36ADC443CF611A3E5D"/>
  </w:style>
  <w:style w:type="paragraph" w:customStyle="1" w:styleId="30E772D9612B4A37972A06DA4CA03789">
    <w:name w:val="30E772D9612B4A37972A06DA4CA03789"/>
  </w:style>
  <w:style w:type="paragraph" w:customStyle="1" w:styleId="978D13299460465F9528B11FCC3438B8">
    <w:name w:val="978D13299460465F9528B11FCC3438B8"/>
  </w:style>
  <w:style w:type="paragraph" w:customStyle="1" w:styleId="E079DBDFD4BF4BC1836352D8EB027190">
    <w:name w:val="E079DBDFD4BF4BC1836352D8EB027190"/>
  </w:style>
  <w:style w:type="paragraph" w:customStyle="1" w:styleId="EF1D634937D0421385A48901FA9473F8">
    <w:name w:val="EF1D634937D0421385A48901FA9473F8"/>
  </w:style>
  <w:style w:type="paragraph" w:customStyle="1" w:styleId="E381DBD5FB824FBFA1B9EE61D0E6F549">
    <w:name w:val="E381DBD5FB824FBFA1B9EE61D0E6F549"/>
  </w:style>
  <w:style w:type="paragraph" w:customStyle="1" w:styleId="F8B1214924494E94BF78AE771DE86722">
    <w:name w:val="F8B1214924494E94BF78AE771DE86722"/>
  </w:style>
  <w:style w:type="paragraph" w:customStyle="1" w:styleId="43BE365950024DFA87B99F64B92D79F8">
    <w:name w:val="43BE365950024DFA87B99F64B92D79F8"/>
  </w:style>
  <w:style w:type="paragraph" w:customStyle="1" w:styleId="BFD8632CEA004F8288D34D21011B1FDE">
    <w:name w:val="BFD8632CEA004F8288D34D21011B1FDE"/>
  </w:style>
  <w:style w:type="paragraph" w:customStyle="1" w:styleId="8D9BD88B4B784A87B29ADBC1C991B67E">
    <w:name w:val="8D9BD88B4B784A87B29ADBC1C991B67E"/>
  </w:style>
  <w:style w:type="paragraph" w:customStyle="1" w:styleId="490B5162FFC64D92B25502ED02CFC4B4">
    <w:name w:val="490B5162FFC64D92B25502ED02CFC4B4"/>
  </w:style>
  <w:style w:type="paragraph" w:customStyle="1" w:styleId="CEAC4ED7B9194A20957ABC3C1CB71C26">
    <w:name w:val="CEAC4ED7B9194A20957ABC3C1CB71C26"/>
  </w:style>
  <w:style w:type="paragraph" w:customStyle="1" w:styleId="454B990674BA4319957905E3973AF7DF">
    <w:name w:val="454B990674BA4319957905E3973AF7DF"/>
  </w:style>
  <w:style w:type="paragraph" w:customStyle="1" w:styleId="7BF14B60F58D424A938C2A941F574C39">
    <w:name w:val="7BF14B60F58D424A938C2A941F574C39"/>
  </w:style>
  <w:style w:type="paragraph" w:customStyle="1" w:styleId="367D598A528C4F23BC1C1215DC8E4A63">
    <w:name w:val="367D598A528C4F23BC1C1215DC8E4A63"/>
  </w:style>
  <w:style w:type="paragraph" w:customStyle="1" w:styleId="4B75E2952A624B43848A496AC2F890DD">
    <w:name w:val="4B75E2952A624B43848A496AC2F890DD"/>
  </w:style>
  <w:style w:type="paragraph" w:customStyle="1" w:styleId="953899BA6AB14B61B314F913AC92295B">
    <w:name w:val="953899BA6AB14B61B314F913AC92295B"/>
  </w:style>
  <w:style w:type="paragraph" w:customStyle="1" w:styleId="2C1205627B0C4C5F8A695349E219A6DD">
    <w:name w:val="2C1205627B0C4C5F8A695349E219A6DD"/>
  </w:style>
  <w:style w:type="paragraph" w:customStyle="1" w:styleId="01159DA8DC3E44B793A19505418097C7">
    <w:name w:val="01159DA8DC3E44B793A19505418097C7"/>
  </w:style>
  <w:style w:type="paragraph" w:customStyle="1" w:styleId="3DB1B70723E548A1A1256D3378E1815F">
    <w:name w:val="3DB1B70723E548A1A1256D3378E1815F"/>
  </w:style>
  <w:style w:type="paragraph" w:customStyle="1" w:styleId="BB0C4D9D6F1B4AB698B692439A0B83C1">
    <w:name w:val="BB0C4D9D6F1B4AB698B692439A0B83C1"/>
  </w:style>
  <w:style w:type="paragraph" w:customStyle="1" w:styleId="A65F8C58C361400E926B454BFF69F409">
    <w:name w:val="A65F8C58C361400E926B454BFF69F409"/>
  </w:style>
  <w:style w:type="paragraph" w:customStyle="1" w:styleId="928E7BCAF709440AB0A26F20CC6BAC3A">
    <w:name w:val="928E7BCAF709440AB0A26F20CC6BAC3A"/>
  </w:style>
  <w:style w:type="paragraph" w:customStyle="1" w:styleId="2B189EAF24304D22A1887D9B09CC1741">
    <w:name w:val="2B189EAF24304D22A1887D9B09CC1741"/>
  </w:style>
  <w:style w:type="paragraph" w:customStyle="1" w:styleId="00EF20666FCE4DA3AFAAFDEB4FC90A6D">
    <w:name w:val="00EF20666FCE4DA3AFAAFDEB4FC90A6D"/>
  </w:style>
  <w:style w:type="paragraph" w:customStyle="1" w:styleId="1595B001F02A4723947FE196FB05FB90">
    <w:name w:val="1595B001F02A4723947FE196FB05FB90"/>
  </w:style>
  <w:style w:type="paragraph" w:customStyle="1" w:styleId="6819B70793A540FC8BE1F494211AB5C9">
    <w:name w:val="6819B70793A540FC8BE1F494211AB5C9"/>
  </w:style>
  <w:style w:type="paragraph" w:customStyle="1" w:styleId="9EC5F36A402F47A99C02D566A69EC1CD">
    <w:name w:val="9EC5F36A402F47A99C02D566A69EC1CD"/>
  </w:style>
  <w:style w:type="paragraph" w:customStyle="1" w:styleId="9188396AD92C4FFCA828384FDDD60A7E">
    <w:name w:val="9188396AD92C4FFCA828384FDDD60A7E"/>
  </w:style>
  <w:style w:type="paragraph" w:customStyle="1" w:styleId="1DADDE56CC9249EA94C9FAC97F085265">
    <w:name w:val="1DADDE56CC9249EA94C9FAC97F085265"/>
  </w:style>
  <w:style w:type="paragraph" w:customStyle="1" w:styleId="FE4ABE44914B4A0FA40AA47EEB2068B3">
    <w:name w:val="FE4ABE44914B4A0FA40AA47EEB2068B3"/>
  </w:style>
  <w:style w:type="paragraph" w:customStyle="1" w:styleId="283BCA6157B34AA1A6F5F77FA1F08ED6">
    <w:name w:val="283BCA6157B34AA1A6F5F77FA1F08ED6"/>
  </w:style>
  <w:style w:type="paragraph" w:customStyle="1" w:styleId="A5CE9F1253484FC7AF2724823124C015">
    <w:name w:val="A5CE9F1253484FC7AF2724823124C015"/>
  </w:style>
  <w:style w:type="paragraph" w:customStyle="1" w:styleId="664DFE99C08C46F0919D76273E85CED6">
    <w:name w:val="664DFE99C08C46F0919D76273E85CED6"/>
  </w:style>
  <w:style w:type="paragraph" w:customStyle="1" w:styleId="DBDE7163235F4F91ADDCFE62DB6C1DAC">
    <w:name w:val="DBDE7163235F4F91ADDCFE62DB6C1DAC"/>
  </w:style>
  <w:style w:type="paragraph" w:customStyle="1" w:styleId="C466432A919343D2BEFC59150A8969DA">
    <w:name w:val="C466432A919343D2BEFC59150A8969DA"/>
  </w:style>
  <w:style w:type="paragraph" w:customStyle="1" w:styleId="8BE0EFB4770D4A3CAC2B1279D6A167FD">
    <w:name w:val="8BE0EFB4770D4A3CAC2B1279D6A167FD"/>
  </w:style>
  <w:style w:type="paragraph" w:customStyle="1" w:styleId="87F9B131ABAB47BD807451961BB305AC">
    <w:name w:val="87F9B131ABAB47BD807451961BB305AC"/>
  </w:style>
  <w:style w:type="paragraph" w:customStyle="1" w:styleId="2C0A1DFF6A854F9EA3BDD5CBBF5EB8FB">
    <w:name w:val="2C0A1DFF6A854F9EA3BDD5CBBF5EB8FB"/>
  </w:style>
  <w:style w:type="paragraph" w:customStyle="1" w:styleId="E8639825A4E44A52BCD7D940A6BE4FC5">
    <w:name w:val="E8639825A4E44A52BCD7D940A6BE4FC5"/>
  </w:style>
  <w:style w:type="paragraph" w:customStyle="1" w:styleId="30B24DF4BAF64A8A9AB7B2E2B0ACCB19">
    <w:name w:val="30B24DF4BAF64A8A9AB7B2E2B0ACCB19"/>
  </w:style>
  <w:style w:type="paragraph" w:customStyle="1" w:styleId="0B67B279C5D84CFBB13F33C01E6612E0">
    <w:name w:val="0B67B279C5D84CFBB13F33C01E6612E0"/>
  </w:style>
  <w:style w:type="paragraph" w:customStyle="1" w:styleId="EF25974B3DF34D909AC01E9C14DBB784">
    <w:name w:val="EF25974B3DF34D909AC01E9C14DBB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{B39E241E-2834-44B5-83F8-38F0400F74FB}tf03982351_win32</Template>
  <TotalTime>555</TotalTime>
  <Pages>8</Pages>
  <Words>694</Words>
  <Characters>3817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Pruebas</vt:lpstr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/>
  <dc:creator>SENA</dc:creator>
  <cp:keywords/>
  <dc:description/>
  <cp:lastModifiedBy>SENA</cp:lastModifiedBy>
  <cp:revision>13</cp:revision>
  <dcterms:created xsi:type="dcterms:W3CDTF">2023-09-26T13:36:00Z</dcterms:created>
  <dcterms:modified xsi:type="dcterms:W3CDTF">2023-09-26T22:53:00Z</dcterms:modified>
</cp:coreProperties>
</file>